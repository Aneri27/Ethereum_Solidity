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B3C7" w14:textId="64B6AD2F" w:rsidR="0013505E" w:rsidRDefault="0013505E" w:rsidP="00580A22">
      <w:pPr>
        <w:pStyle w:val="Subtitle"/>
        <w:rPr>
          <w:rFonts w:eastAsiaTheme="majorEastAsia" w:cstheme="majorBidi"/>
          <w:noProof/>
          <w:spacing w:val="-10"/>
          <w:kern w:val="28"/>
          <w:sz w:val="52"/>
          <w:szCs w:val="52"/>
        </w:rPr>
      </w:pPr>
      <w:r>
        <w:rPr>
          <w:rFonts w:eastAsiaTheme="majorEastAsia" w:cstheme="majorBidi"/>
          <w:noProof/>
          <w:spacing w:val="-10"/>
          <w:kern w:val="28"/>
          <w:sz w:val="52"/>
          <w:szCs w:val="52"/>
        </w:rPr>
        <w:t>Solidity Vote program</w:t>
      </w:r>
    </w:p>
    <w:p w14:paraId="3E67C77E" w14:textId="1EEE2C06" w:rsidR="00747551" w:rsidRDefault="00747551" w:rsidP="00580A22">
      <w:pPr>
        <w:pStyle w:val="Subtitle"/>
        <w:rPr>
          <w:rFonts w:eastAsiaTheme="majorEastAsia" w:cstheme="majorBidi"/>
          <w:noProof/>
          <w:spacing w:val="-10"/>
          <w:kern w:val="28"/>
          <w:sz w:val="52"/>
          <w:szCs w:val="52"/>
        </w:rPr>
      </w:pPr>
      <w:r w:rsidRPr="00747551">
        <w:rPr>
          <w:rFonts w:eastAsiaTheme="majorEastAsia" w:cstheme="majorBidi"/>
          <w:noProof/>
          <w:spacing w:val="-10"/>
          <w:kern w:val="28"/>
          <w:sz w:val="52"/>
          <w:szCs w:val="52"/>
        </w:rPr>
        <w:t>Ethereum Blockchain</w:t>
      </w:r>
    </w:p>
    <w:p w14:paraId="150C0EF8" w14:textId="6FD7B238" w:rsidR="00580A22" w:rsidRPr="00580A22" w:rsidRDefault="00580A22" w:rsidP="00580A22">
      <w:pPr>
        <w:jc w:val="right"/>
      </w:pPr>
      <w:r>
        <w:t>- (Parth Mehta)</w:t>
      </w:r>
    </w:p>
    <w:p w14:paraId="037398EC" w14:textId="1CF702B1" w:rsidR="00747551" w:rsidRPr="009A7F95" w:rsidRDefault="009A7F95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IN" w:eastAsia="en-IN"/>
        </w:rPr>
      </w:pPr>
      <w:r w:rsidRPr="009A7F95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IN" w:eastAsia="en-IN"/>
        </w:rPr>
        <w:t xml:space="preserve">Please refer my github repository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IN" w:eastAsia="en-IN"/>
        </w:rPr>
        <w:t>:</w:t>
      </w:r>
      <w:hyperlink r:id="rId7" w:history="1">
        <w:r w:rsidRPr="006E570A">
          <w:rPr>
            <w:rStyle w:val="Hyperlink"/>
          </w:rPr>
          <w:t>https://github.com/Parthkm78/Ethereum_Solidity</w:t>
        </w:r>
      </w:hyperlink>
    </w:p>
    <w:p w14:paraId="3DCACA23" w14:textId="13A527C3" w:rsidR="009A7F95" w:rsidRPr="009A7F95" w:rsidRDefault="009A7F95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 w:rsidRPr="009A7F95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You will get below files from GitHub</w:t>
      </w:r>
    </w:p>
    <w:p w14:paraId="684E0839" w14:textId="77B204EB" w:rsidR="00747551" w:rsidRPr="00747551" w:rsidRDefault="00747551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</w:pPr>
      <w:r w:rsidRPr="0074755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  <w:t>File - Voter.sol</w:t>
      </w:r>
    </w:p>
    <w:p w14:paraId="149E5AA3" w14:textId="77777777" w:rsidR="00747551" w:rsidRPr="00747551" w:rsidRDefault="00747551" w:rsidP="00747551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It include very basic voting fuctionality. One user can vote by id of candidate as much he/she want per address.</w:t>
      </w:r>
    </w:p>
    <w:p w14:paraId="1A07D038" w14:textId="77777777" w:rsidR="00747551" w:rsidRPr="00747551" w:rsidRDefault="00747551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</w:pPr>
      <w:r w:rsidRPr="0074755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  <w:t>File - One_vote_per_Address.sol</w:t>
      </w:r>
    </w:p>
    <w:p w14:paraId="38CBC63E" w14:textId="77777777" w:rsidR="00747551" w:rsidRPr="00747551" w:rsidRDefault="00747551" w:rsidP="00747551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 w:val="32"/>
          <w:szCs w:val="32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32"/>
          <w:szCs w:val="32"/>
          <w:lang w:val="en-IN" w:eastAsia="en-IN"/>
        </w:rPr>
        <w:t>One user can vote only one time by id of candidate per address.</w:t>
      </w:r>
    </w:p>
    <w:p w14:paraId="7C810074" w14:textId="77777777" w:rsidR="00747551" w:rsidRPr="00747551" w:rsidRDefault="00747551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</w:pPr>
      <w:r w:rsidRPr="00747551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val="en-IN" w:eastAsia="en-IN"/>
        </w:rPr>
        <w:t>File - Vote_by_name_and_number_&amp;_One_vote_per_Add.sol</w:t>
      </w:r>
    </w:p>
    <w:p w14:paraId="7BFB4A5D" w14:textId="77777777" w:rsidR="00747551" w:rsidRPr="00747551" w:rsidRDefault="00747551" w:rsidP="00747551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Use can vote by id as well name of candidate and user can vote single time per address. It handles below restriction</w:t>
      </w:r>
    </w:p>
    <w:p w14:paraId="7260C519" w14:textId="77777777" w:rsidR="00747551" w:rsidRPr="00747551" w:rsidRDefault="00747551" w:rsidP="007475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Single vote per user</w:t>
      </w:r>
    </w:p>
    <w:p w14:paraId="05763EE8" w14:textId="77777777" w:rsidR="00747551" w:rsidRPr="00747551" w:rsidRDefault="00747551" w:rsidP="0074755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if use try to vote second time then it throw error and show the error message</w:t>
      </w:r>
    </w:p>
    <w:p w14:paraId="2457F046" w14:textId="77777777" w:rsidR="00747551" w:rsidRPr="00747551" w:rsidRDefault="00747551" w:rsidP="00747551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747551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it checks all parameters send by users are correct then only proceed , if not correct or anything goes wrong then it automatically refund remainig gas to consumers.</w:t>
      </w:r>
    </w:p>
    <w:p w14:paraId="5CA9646D" w14:textId="09DAC705" w:rsidR="00747551" w:rsidRPr="00580A22" w:rsidRDefault="00747551" w:rsidP="007475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IN" w:eastAsia="en-IN"/>
        </w:rPr>
      </w:pPr>
      <w:r w:rsidRPr="0074755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IN" w:eastAsia="en-IN"/>
        </w:rPr>
        <w:t>Download remix IDE or open online remix IDE : </w:t>
      </w:r>
      <w:hyperlink r:id="rId8" w:history="1">
        <w:r w:rsidRPr="00747551">
          <w:rPr>
            <w:rFonts w:ascii="Segoe UI" w:eastAsia="Times New Roman" w:hAnsi="Segoe UI" w:cs="Segoe UI"/>
            <w:b/>
            <w:bCs/>
            <w:color w:val="0366D6"/>
            <w:kern w:val="36"/>
            <w:sz w:val="28"/>
            <w:szCs w:val="28"/>
            <w:u w:val="single"/>
            <w:lang w:val="en-IN" w:eastAsia="en-IN"/>
          </w:rPr>
          <w:t>https://remix.ethereum.org/</w:t>
        </w:r>
      </w:hyperlink>
    </w:p>
    <w:p w14:paraId="09CA341F" w14:textId="68914B22" w:rsidR="00083B98" w:rsidRPr="00083B98" w:rsidRDefault="008430FD" w:rsidP="00083B9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Below i</w:t>
      </w:r>
      <w:r w:rsidR="00083B98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 xml:space="preserve">nstruction are for </w:t>
      </w:r>
      <w:r w:rsidR="00083B98" w:rsidRPr="009A7F95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Vote_by_name_and_number_&amp;_One_vote_per_Add.so</w:t>
      </w:r>
      <w:r w:rsidR="00083B98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</w:t>
      </w:r>
    </w:p>
    <w:p w14:paraId="25B2BC13" w14:textId="6FEA479D" w:rsidR="009A7F95" w:rsidRDefault="009A7F95" w:rsidP="009A7F95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 w:rsidRPr="009A7F95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lastRenderedPageBreak/>
        <w:t>Create new file and paste code inside Vote_by_name_and_number_&amp;_One_vote_per_Add.so</w:t>
      </w: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</w:t>
      </w:r>
      <w:r w:rsidR="00DE5503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 xml:space="preserve"> </w:t>
      </w:r>
    </w:p>
    <w:p w14:paraId="2CFE8DB1" w14:textId="712584C2" w:rsidR="009A7F95" w:rsidRDefault="009A7F95" w:rsidP="009A7F95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E8755BB" wp14:editId="3313423A">
            <wp:extent cx="4222750" cy="254718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108" cy="25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E9D5" w14:textId="11BD1201" w:rsidR="009A7F95" w:rsidRDefault="009A7F95" w:rsidP="009A7F95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Select complier option and compile smart contract</w:t>
      </w:r>
    </w:p>
    <w:p w14:paraId="1D6874A0" w14:textId="4E671284" w:rsidR="009A7F95" w:rsidRDefault="009A7F95" w:rsidP="009A7F95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6C7478E" wp14:editId="6138782C">
            <wp:extent cx="3498850" cy="34689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704" cy="34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652" w14:textId="736679A9" w:rsidR="009A7F95" w:rsidRDefault="009A7F95" w:rsidP="009A7F95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Select Deploy &amp; Run transection</w:t>
      </w:r>
      <w:r w:rsidR="00BA674A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 xml:space="preserve"> and choose Environment option mentioned in screen shot. Deploy contract by providing below arguments</w:t>
      </w:r>
    </w:p>
    <w:p w14:paraId="3D563089" w14:textId="03C472C5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273A418" wp14:editId="31181D04">
            <wp:extent cx="3981450" cy="538286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893" cy="5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E14" w14:textId="042AA772" w:rsidR="00BA674A" w:rsidRP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 w:rsidRPr="00BA674A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It well create voting between Tennis &amp; Football</w:t>
      </w:r>
    </w:p>
    <w:p w14:paraId="375E8EE7" w14:textId="728A1E15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You will se below deployed contract</w:t>
      </w:r>
    </w:p>
    <w:p w14:paraId="37B0ED90" w14:textId="2C9CF421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EFCC969" wp14:editId="54571A68">
            <wp:extent cx="2619375" cy="31094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469" cy="31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627E" w14:textId="449F8DEE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If you select getOptions, you will get list of candidates</w:t>
      </w:r>
    </w:p>
    <w:p w14:paraId="3814B25C" w14:textId="3F01AC17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CC9F14A" wp14:editId="068BBBE1">
            <wp:extent cx="1920875" cy="662871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5942" cy="6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CF9D" w14:textId="03AC9D72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There are the two way you can provide vote, by Id &amp; Name</w:t>
      </w:r>
    </w:p>
    <w:p w14:paraId="1020DA96" w14:textId="5244EEF7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Tennis: 0, FootBall:1</w:t>
      </w:r>
    </w:p>
    <w:p w14:paraId="338F9F83" w14:textId="17E47A50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Lets Vote, I have provided vote to Tennis by name</w:t>
      </w:r>
    </w:p>
    <w:p w14:paraId="3334FFD8" w14:textId="06C7307B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B07C0F1" wp14:editId="295DE023">
            <wp:extent cx="2492375" cy="1200259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730" cy="12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32D" w14:textId="214E99BE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Now lets check number of votes, click on GetVotes button</w:t>
      </w:r>
    </w:p>
    <w:p w14:paraId="5F6CE2C4" w14:textId="2E928C36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5E83369" wp14:editId="42C22F04">
            <wp:extent cx="1927225" cy="7306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8637" cy="7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2B3" w14:textId="39BD7548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Tennis: 1 vote</w:t>
      </w:r>
    </w:p>
    <w:p w14:paraId="34491F9A" w14:textId="4DA3F97A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Lets vote by Id, I have voted as 1(Football), click on Vote button</w:t>
      </w:r>
    </w:p>
    <w:p w14:paraId="26A69D9B" w14:textId="7125FB7C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 xml:space="preserve">I will get below error </w:t>
      </w:r>
      <w:r w:rsidR="00335C10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and custom message I have provided by that error because we have already voted by this Account(Address)</w:t>
      </w:r>
    </w:p>
    <w:p w14:paraId="592DC8BE" w14:textId="7006397D" w:rsidR="00335C10" w:rsidRDefault="00335C10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49DFA40" wp14:editId="51316BED">
            <wp:extent cx="5943600" cy="572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14" w14:textId="0B4F3301" w:rsidR="00335C10" w:rsidRDefault="00335C10" w:rsidP="00335C10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Lets change address, by default remix will provide you few addresse</w:t>
      </w:r>
    </w:p>
    <w:p w14:paraId="7864766A" w14:textId="3125FBB3" w:rsid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Change address from Account option</w:t>
      </w:r>
    </w:p>
    <w:p w14:paraId="676CEBA3" w14:textId="1935D20E" w:rsid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8BCE248" wp14:editId="643076BB">
            <wp:extent cx="3390900" cy="209237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09" cy="20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643" w14:textId="7FAD0090" w:rsidR="00335C10" w:rsidRP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Vote to Football by Id</w:t>
      </w:r>
    </w:p>
    <w:p w14:paraId="580D483B" w14:textId="5C96FD6D" w:rsidR="00BA674A" w:rsidRDefault="00BA674A" w:rsidP="00BA674A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1BA8FC5" wp14:editId="6BA91B6A">
            <wp:extent cx="2098675" cy="1157026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513" cy="11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34B0" w14:textId="4A2DA419" w:rsidR="00BA674A" w:rsidRDefault="00BA674A" w:rsidP="00BA674A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Lets check total number of vote</w:t>
      </w:r>
      <w:r w:rsidR="00335C10"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, now both have one- one votes</w:t>
      </w:r>
    </w:p>
    <w:p w14:paraId="10D95991" w14:textId="206C9004" w:rsid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ED47E01" wp14:editId="23B98D40">
            <wp:extent cx="2092325" cy="772230"/>
            <wp:effectExtent l="0" t="0" r="317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0148" cy="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07" w14:textId="56972C3D" w:rsidR="00335C10" w:rsidRDefault="00335C10" w:rsidP="00335C10">
      <w:pPr>
        <w:pStyle w:val="ListParagraph"/>
        <w:numPr>
          <w:ilvl w:val="0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Lets try with providing wrong input</w:t>
      </w:r>
    </w:p>
    <w:p w14:paraId="0089034B" w14:textId="6BD85088" w:rsid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F29B621" wp14:editId="555653C3">
            <wp:extent cx="2438400" cy="111712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106" cy="11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270" w14:textId="2D32B794" w:rsidR="00335C10" w:rsidRDefault="00335C10" w:rsidP="00335C10">
      <w:pPr>
        <w:pStyle w:val="ListParagraph"/>
        <w:numPr>
          <w:ilvl w:val="1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t>Throw below error with custom message</w:t>
      </w:r>
    </w:p>
    <w:p w14:paraId="5DE8BD52" w14:textId="1D334B35" w:rsidR="00335C10" w:rsidRDefault="00335C10" w:rsidP="00335C10">
      <w:pPr>
        <w:pStyle w:val="ListParagraph"/>
        <w:numPr>
          <w:ilvl w:val="2"/>
          <w:numId w:val="2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347E727" wp14:editId="41F5DEB7">
            <wp:extent cx="5943600" cy="561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ED18" w14:textId="6DF003B3" w:rsidR="00335C10" w:rsidRPr="00335C10" w:rsidRDefault="00335C10" w:rsidP="00335C1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  <w:lastRenderedPageBreak/>
        <w:t>Thank you!!!!</w:t>
      </w:r>
    </w:p>
    <w:p w14:paraId="432AE1B8" w14:textId="77777777" w:rsidR="00BA674A" w:rsidRPr="00BA674A" w:rsidRDefault="00BA674A" w:rsidP="00BA67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</w:p>
    <w:p w14:paraId="6874A68E" w14:textId="77777777" w:rsidR="00BA674A" w:rsidRPr="00BA674A" w:rsidRDefault="00BA674A" w:rsidP="00BA67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</w:p>
    <w:p w14:paraId="3F793FC8" w14:textId="0B2824B2" w:rsidR="00BA674A" w:rsidRPr="00BA674A" w:rsidRDefault="00BA674A" w:rsidP="00BA67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  <w:lang w:val="en-IN" w:eastAsia="en-IN"/>
        </w:rPr>
      </w:pPr>
    </w:p>
    <w:p w14:paraId="436BB458" w14:textId="77777777" w:rsidR="00747551" w:rsidRPr="00747551" w:rsidRDefault="00747551" w:rsidP="00747551"/>
    <w:sectPr w:rsidR="00747551" w:rsidRPr="00747551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9CBC2" w14:textId="77777777" w:rsidR="007E4E3E" w:rsidRDefault="007E4E3E">
      <w:pPr>
        <w:spacing w:line="240" w:lineRule="auto"/>
      </w:pPr>
      <w:r>
        <w:separator/>
      </w:r>
    </w:p>
  </w:endnote>
  <w:endnote w:type="continuationSeparator" w:id="0">
    <w:p w14:paraId="26E25361" w14:textId="77777777" w:rsidR="007E4E3E" w:rsidRDefault="007E4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5A375" w14:textId="77777777" w:rsidR="007E4E3E" w:rsidRDefault="007E4E3E">
      <w:pPr>
        <w:spacing w:line="240" w:lineRule="auto"/>
      </w:pPr>
      <w:r>
        <w:separator/>
      </w:r>
    </w:p>
  </w:footnote>
  <w:footnote w:type="continuationSeparator" w:id="0">
    <w:p w14:paraId="38E08542" w14:textId="77777777" w:rsidR="007E4E3E" w:rsidRDefault="007E4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F59DD"/>
    <w:multiLevelType w:val="hybridMultilevel"/>
    <w:tmpl w:val="19902FF6"/>
    <w:lvl w:ilvl="0" w:tplc="66BE1FEC">
      <w:numFmt w:val="bullet"/>
      <w:lvlText w:val="-"/>
      <w:lvlJc w:val="left"/>
      <w:pPr>
        <w:ind w:left="75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D216E"/>
    <w:multiLevelType w:val="hybridMultilevel"/>
    <w:tmpl w:val="7A0E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2D75B1"/>
    <w:multiLevelType w:val="hybridMultilevel"/>
    <w:tmpl w:val="A1EAF896"/>
    <w:lvl w:ilvl="0" w:tplc="7BCE2AFE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461EC5"/>
    <w:multiLevelType w:val="multilevel"/>
    <w:tmpl w:val="32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51"/>
    <w:rsid w:val="00007202"/>
    <w:rsid w:val="000150E9"/>
    <w:rsid w:val="00030E3C"/>
    <w:rsid w:val="00072D27"/>
    <w:rsid w:val="00083B98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3505E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5C10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A6199"/>
    <w:rsid w:val="004B6D7F"/>
    <w:rsid w:val="004D785F"/>
    <w:rsid w:val="004E744B"/>
    <w:rsid w:val="004F7760"/>
    <w:rsid w:val="00520AC9"/>
    <w:rsid w:val="00580A22"/>
    <w:rsid w:val="00591E3D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47551"/>
    <w:rsid w:val="00794B27"/>
    <w:rsid w:val="007A73CB"/>
    <w:rsid w:val="007A7846"/>
    <w:rsid w:val="007B2795"/>
    <w:rsid w:val="007E4E3E"/>
    <w:rsid w:val="007F66F5"/>
    <w:rsid w:val="00812400"/>
    <w:rsid w:val="0082203C"/>
    <w:rsid w:val="00826457"/>
    <w:rsid w:val="008360A8"/>
    <w:rsid w:val="008416E0"/>
    <w:rsid w:val="008430FD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A7F95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A674A"/>
    <w:rsid w:val="00BF457D"/>
    <w:rsid w:val="00BF4775"/>
    <w:rsid w:val="00CA0C45"/>
    <w:rsid w:val="00CC3AB0"/>
    <w:rsid w:val="00CD4A9C"/>
    <w:rsid w:val="00CF12AE"/>
    <w:rsid w:val="00D1798D"/>
    <w:rsid w:val="00D864A1"/>
    <w:rsid w:val="00D902A4"/>
    <w:rsid w:val="00DB2323"/>
    <w:rsid w:val="00DB331E"/>
    <w:rsid w:val="00DC4E21"/>
    <w:rsid w:val="00DD5358"/>
    <w:rsid w:val="00DE5503"/>
    <w:rsid w:val="00E224A0"/>
    <w:rsid w:val="00E254F0"/>
    <w:rsid w:val="00E4313F"/>
    <w:rsid w:val="00E51168"/>
    <w:rsid w:val="00E55B4B"/>
    <w:rsid w:val="00E55FC7"/>
    <w:rsid w:val="00E7292F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ED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9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ethereum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Parthkm78/Ethereum_Solid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714parmeh\AppData\Local\Microsoft\Office\16.0\DTS\en-US%7bF236E29F-30B2-4E2E-A1C8-70986A679C81%7d\%7b06D5DC35-ECD0-48A1-A835-E9150A4619E3%7dtf10002117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{06D5DC35-ECD0-48A1-A835-E9150A4619E3}tf10002117.dotx</Template>
  <TotalTime>0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2020-05-01T05:54:00Z</dcterms:created>
  <dcterms:modified xsi:type="dcterms:W3CDTF">2020-05-01T07:12:00Z</dcterms:modified>
</cp:coreProperties>
</file>